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E3622B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A489D0F" w14:textId="7FC41886" w:rsidR="001B2ABD" w:rsidRDefault="00A55D7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EDDA12" wp14:editId="52B69E52">
                  <wp:extent cx="2139731" cy="2480650"/>
                  <wp:effectExtent l="0" t="0" r="0" b="0"/>
                  <wp:docPr id="1721841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41071" name="Picture 1721841071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75"/>
                          <a:stretch/>
                        </pic:blipFill>
                        <pic:spPr bwMode="auto">
                          <a:xfrm>
                            <a:off x="0" y="0"/>
                            <a:ext cx="2145199" cy="248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BE090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96F3258" w14:textId="5948D81A" w:rsidR="00A55D78" w:rsidRPr="00A55D78" w:rsidRDefault="00A55D78" w:rsidP="001B2ABD">
            <w:pPr>
              <w:pStyle w:val="Title"/>
              <w:rPr>
                <w:b/>
                <w:bCs/>
                <w:sz w:val="56"/>
                <w:szCs w:val="56"/>
              </w:rPr>
            </w:pPr>
            <w:r w:rsidRPr="00A55D78">
              <w:rPr>
                <w:b/>
                <w:bCs/>
                <w:sz w:val="72"/>
                <w:szCs w:val="72"/>
              </w:rPr>
              <w:t>B</w:t>
            </w:r>
            <w:r w:rsidRPr="00A55D78">
              <w:rPr>
                <w:b/>
                <w:bCs/>
                <w:sz w:val="56"/>
                <w:szCs w:val="56"/>
              </w:rPr>
              <w:t>ode</w:t>
            </w:r>
            <w:r w:rsidR="009C65FB">
              <w:rPr>
                <w:b/>
                <w:bCs/>
                <w:sz w:val="56"/>
                <w:szCs w:val="56"/>
              </w:rPr>
              <w:t xml:space="preserve">            </w:t>
            </w:r>
          </w:p>
          <w:p w14:paraId="54F2B5D2" w14:textId="523C00A5" w:rsidR="001B2ABD" w:rsidRPr="004B2E59" w:rsidRDefault="00A55D78" w:rsidP="004B2E59">
            <w:pPr>
              <w:pStyle w:val="Title"/>
              <w:rPr>
                <w:b/>
                <w:bCs/>
                <w:sz w:val="56"/>
                <w:szCs w:val="56"/>
              </w:rPr>
            </w:pPr>
            <w:r w:rsidRPr="00A55D78">
              <w:rPr>
                <w:b/>
                <w:bCs/>
                <w:sz w:val="72"/>
                <w:szCs w:val="72"/>
              </w:rPr>
              <w:t>j</w:t>
            </w:r>
            <w:r w:rsidRPr="00A55D78">
              <w:rPr>
                <w:b/>
                <w:bCs/>
                <w:sz w:val="56"/>
                <w:szCs w:val="56"/>
              </w:rPr>
              <w:t>agadish</w:t>
            </w:r>
            <w:r w:rsidR="009C65FB">
              <w:rPr>
                <w:b/>
                <w:bCs/>
                <w:sz w:val="56"/>
                <w:szCs w:val="56"/>
              </w:rPr>
              <w:t xml:space="preserve"> </w:t>
            </w:r>
            <w:r w:rsidRPr="00A55D78">
              <w:rPr>
                <w:b/>
                <w:bCs/>
                <w:sz w:val="56"/>
                <w:szCs w:val="56"/>
              </w:rPr>
              <w:t>kumar</w:t>
            </w:r>
          </w:p>
        </w:tc>
      </w:tr>
      <w:tr w:rsidR="001B2ABD" w14:paraId="36327C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48C9A34295A4DADA2A3BE1A03776978"/>
              </w:placeholder>
              <w:temporary/>
              <w:showingPlcHdr/>
              <w15:appearance w15:val="hidden"/>
            </w:sdtPr>
            <w:sdtContent>
              <w:p w14:paraId="7DDE8FC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80AE40B" w14:textId="05B2C9BF" w:rsidR="00036450" w:rsidRDefault="00036450" w:rsidP="00844B81"/>
          <w:p w14:paraId="14DB4D65" w14:textId="77777777" w:rsidR="00036450" w:rsidRDefault="00036450" w:rsidP="00036450"/>
          <w:sdt>
            <w:sdtPr>
              <w:id w:val="-1954003311"/>
              <w:placeholder>
                <w:docPart w:val="4B67DF20EB704E5C8F1E8D9372B4346B"/>
              </w:placeholder>
              <w:temporary/>
              <w:showingPlcHdr/>
              <w15:appearance w15:val="hidden"/>
            </w:sdtPr>
            <w:sdtContent>
              <w:p w14:paraId="3C34D58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51F0CB4D" w14:textId="4F3C2AD8" w:rsidR="004D3011" w:rsidRDefault="004D3011" w:rsidP="004D3011"/>
          <w:sdt>
            <w:sdtPr>
              <w:rPr>
                <w:sz w:val="22"/>
                <w:szCs w:val="28"/>
              </w:rPr>
              <w:id w:val="1111563247"/>
              <w:placeholder>
                <w:docPart w:val="7157291B29E946469498901DDADFCD10"/>
              </w:placeholder>
              <w:temporary/>
              <w:showingPlcHdr/>
              <w15:appearance w15:val="hidden"/>
            </w:sdtPr>
            <w:sdtContent>
              <w:p w14:paraId="736118CD" w14:textId="77777777" w:rsidR="00486B3E" w:rsidRPr="00486B3E" w:rsidRDefault="00486B3E" w:rsidP="00486B3E">
                <w:pPr>
                  <w:rPr>
                    <w:sz w:val="22"/>
                    <w:szCs w:val="28"/>
                  </w:rPr>
                </w:pPr>
                <w:r w:rsidRPr="00486B3E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1DB41D58" w14:textId="1A805715" w:rsidR="004D3011" w:rsidRPr="00486B3E" w:rsidRDefault="004B2E59" w:rsidP="004D3011">
            <w:pPr>
              <w:rPr>
                <w:sz w:val="22"/>
                <w:szCs w:val="28"/>
              </w:rPr>
            </w:pPr>
            <w:r w:rsidRPr="00486B3E">
              <w:rPr>
                <w:sz w:val="22"/>
                <w:szCs w:val="28"/>
              </w:rPr>
              <w:t>6301133104</w:t>
            </w:r>
          </w:p>
          <w:p w14:paraId="21D680AD" w14:textId="77777777" w:rsidR="004D3011" w:rsidRPr="00486B3E" w:rsidRDefault="004D3011" w:rsidP="004D3011">
            <w:pPr>
              <w:rPr>
                <w:sz w:val="22"/>
                <w:szCs w:val="28"/>
              </w:rPr>
            </w:pPr>
          </w:p>
          <w:sdt>
            <w:sdtPr>
              <w:rPr>
                <w:sz w:val="22"/>
                <w:szCs w:val="28"/>
              </w:rPr>
              <w:id w:val="67859272"/>
              <w:placeholder>
                <w:docPart w:val="18ADB978250240AF8F2BCE609C1BD9D3"/>
              </w:placeholder>
              <w:temporary/>
              <w:showingPlcHdr/>
              <w15:appearance w15:val="hidden"/>
            </w:sdtPr>
            <w:sdtContent>
              <w:p w14:paraId="3D13402B" w14:textId="77777777" w:rsidR="004D3011" w:rsidRPr="00486B3E" w:rsidRDefault="004D3011" w:rsidP="004D3011">
                <w:pPr>
                  <w:rPr>
                    <w:sz w:val="22"/>
                    <w:szCs w:val="28"/>
                  </w:rPr>
                </w:pPr>
                <w:r w:rsidRPr="00486B3E">
                  <w:rPr>
                    <w:sz w:val="22"/>
                    <w:szCs w:val="28"/>
                  </w:rPr>
                  <w:t>WEBSITE:</w:t>
                </w:r>
              </w:p>
            </w:sdtContent>
          </w:sdt>
          <w:sdt>
            <w:sdtPr>
              <w:rPr>
                <w:sz w:val="22"/>
                <w:szCs w:val="28"/>
              </w:rPr>
              <w:id w:val="-720132143"/>
              <w:placeholder>
                <w:docPart w:val="E359F138AABD4161B514022553E0FE27"/>
              </w:placeholder>
              <w:temporary/>
              <w:showingPlcHdr/>
              <w15:appearance w15:val="hidden"/>
            </w:sdtPr>
            <w:sdtContent>
              <w:p w14:paraId="26918ADD" w14:textId="77777777" w:rsidR="004D3011" w:rsidRPr="00486B3E" w:rsidRDefault="00E4381A" w:rsidP="004D3011">
                <w:pPr>
                  <w:rPr>
                    <w:sz w:val="22"/>
                    <w:szCs w:val="28"/>
                  </w:rPr>
                </w:pPr>
                <w:r w:rsidRPr="00486B3E">
                  <w:rPr>
                    <w:sz w:val="22"/>
                    <w:szCs w:val="28"/>
                  </w:rPr>
                  <w:t>Website goes here</w:t>
                </w:r>
              </w:p>
            </w:sdtContent>
          </w:sdt>
          <w:p w14:paraId="38890093" w14:textId="77777777" w:rsidR="004D3011" w:rsidRPr="00486B3E" w:rsidRDefault="004D3011" w:rsidP="004D3011">
            <w:pPr>
              <w:rPr>
                <w:sz w:val="22"/>
                <w:szCs w:val="28"/>
              </w:rPr>
            </w:pPr>
          </w:p>
          <w:sdt>
            <w:sdtPr>
              <w:rPr>
                <w:sz w:val="22"/>
                <w:szCs w:val="28"/>
              </w:rPr>
              <w:id w:val="-240260293"/>
              <w:placeholder>
                <w:docPart w:val="499736169FCD4204BA51691DA6B5A63B"/>
              </w:placeholder>
              <w:temporary/>
              <w:showingPlcHdr/>
              <w15:appearance w15:val="hidden"/>
            </w:sdtPr>
            <w:sdtContent>
              <w:p w14:paraId="7AE7DB65" w14:textId="77777777" w:rsidR="004D3011" w:rsidRPr="00486B3E" w:rsidRDefault="004D3011" w:rsidP="004D3011">
                <w:pPr>
                  <w:rPr>
                    <w:sz w:val="22"/>
                    <w:szCs w:val="28"/>
                  </w:rPr>
                </w:pPr>
                <w:r w:rsidRPr="00486B3E">
                  <w:rPr>
                    <w:sz w:val="22"/>
                    <w:szCs w:val="28"/>
                  </w:rPr>
                  <w:t>EMAIL:</w:t>
                </w:r>
              </w:p>
            </w:sdtContent>
          </w:sdt>
          <w:p w14:paraId="2BD8A349" w14:textId="5ECC53E0" w:rsidR="00036450" w:rsidRPr="00486B3E" w:rsidRDefault="004B2E59" w:rsidP="004D3011">
            <w:pPr>
              <w:rPr>
                <w:rStyle w:val="Hyperlink"/>
                <w:sz w:val="22"/>
                <w:szCs w:val="28"/>
              </w:rPr>
            </w:pPr>
            <w:r w:rsidRPr="00486B3E">
              <w:rPr>
                <w:sz w:val="22"/>
                <w:szCs w:val="28"/>
              </w:rPr>
              <w:t>Jagadishkumarnaidu789@gmail.com</w:t>
            </w:r>
          </w:p>
          <w:p w14:paraId="366CA0C7" w14:textId="0FA93DAF" w:rsidR="004D3011" w:rsidRPr="00486B3E" w:rsidRDefault="004D3011" w:rsidP="004B2E59">
            <w:pPr>
              <w:pStyle w:val="Heading3"/>
              <w:rPr>
                <w:sz w:val="36"/>
                <w:szCs w:val="32"/>
              </w:rPr>
            </w:pPr>
          </w:p>
          <w:sdt>
            <w:sdtPr>
              <w:id w:val="-1444214663"/>
              <w:placeholder>
                <w:docPart w:val="AF9EA802AE6644318F7737453C64FE60"/>
              </w:placeholder>
              <w:temporary/>
              <w:showingPlcHdr/>
              <w15:appearance w15:val="hidden"/>
            </w:sdtPr>
            <w:sdtContent>
              <w:p w14:paraId="6B41EC90" w14:textId="6112A605" w:rsidR="004B2E59" w:rsidRDefault="004B2E59" w:rsidP="004B2E59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2BEAA4E7" w14:textId="77777777" w:rsidR="00486B3E" w:rsidRPr="00486B3E" w:rsidRDefault="00486B3E" w:rsidP="00486B3E">
            <w:pPr>
              <w:tabs>
                <w:tab w:val="left" w:pos="990"/>
              </w:tabs>
              <w:rPr>
                <w:sz w:val="16"/>
                <w:szCs w:val="20"/>
              </w:rPr>
            </w:pPr>
            <w:r w:rsidRPr="00486B3E">
              <w:rPr>
                <w:sz w:val="16"/>
                <w:szCs w:val="20"/>
              </w:rPr>
              <w:t xml:space="preserve">Browsing </w:t>
            </w:r>
          </w:p>
          <w:p w14:paraId="63C4F6C6" w14:textId="77777777" w:rsidR="00486B3E" w:rsidRPr="00486B3E" w:rsidRDefault="00486B3E" w:rsidP="00486B3E">
            <w:pPr>
              <w:tabs>
                <w:tab w:val="left" w:pos="990"/>
              </w:tabs>
              <w:rPr>
                <w:sz w:val="16"/>
                <w:szCs w:val="20"/>
              </w:rPr>
            </w:pPr>
            <w:r w:rsidRPr="00486B3E">
              <w:rPr>
                <w:sz w:val="16"/>
                <w:szCs w:val="20"/>
              </w:rPr>
              <w:t xml:space="preserve">Playing </w:t>
            </w:r>
          </w:p>
          <w:p w14:paraId="163C075D" w14:textId="77777777" w:rsidR="00486B3E" w:rsidRPr="00486B3E" w:rsidRDefault="00486B3E" w:rsidP="00486B3E">
            <w:pPr>
              <w:tabs>
                <w:tab w:val="left" w:pos="990"/>
              </w:tabs>
              <w:rPr>
                <w:sz w:val="16"/>
                <w:szCs w:val="20"/>
              </w:rPr>
            </w:pPr>
            <w:r w:rsidRPr="00486B3E">
              <w:rPr>
                <w:sz w:val="16"/>
                <w:szCs w:val="20"/>
              </w:rPr>
              <w:t>Travelling</w:t>
            </w:r>
          </w:p>
          <w:p w14:paraId="17F330D0" w14:textId="77777777" w:rsidR="00486B3E" w:rsidRPr="00486B3E" w:rsidRDefault="00486B3E" w:rsidP="00486B3E">
            <w:pPr>
              <w:tabs>
                <w:tab w:val="left" w:pos="990"/>
              </w:tabs>
              <w:rPr>
                <w:sz w:val="16"/>
                <w:szCs w:val="20"/>
              </w:rPr>
            </w:pPr>
            <w:r w:rsidRPr="00486B3E">
              <w:rPr>
                <w:sz w:val="16"/>
                <w:szCs w:val="20"/>
              </w:rPr>
              <w:t>Reading</w:t>
            </w:r>
          </w:p>
          <w:p w14:paraId="67A44D9D" w14:textId="77777777" w:rsidR="00486B3E" w:rsidRPr="00486B3E" w:rsidRDefault="00486B3E" w:rsidP="00486B3E">
            <w:pPr>
              <w:tabs>
                <w:tab w:val="left" w:pos="990"/>
              </w:tabs>
            </w:pPr>
            <w:r w:rsidRPr="00486B3E">
              <w:rPr>
                <w:sz w:val="16"/>
                <w:szCs w:val="20"/>
              </w:rPr>
              <w:t>Social awareness</w:t>
            </w:r>
          </w:p>
          <w:p w14:paraId="1F05072E" w14:textId="77777777" w:rsidR="004D3011" w:rsidRDefault="004D3011" w:rsidP="004D3011"/>
          <w:p w14:paraId="2746B2ED" w14:textId="77777777" w:rsidR="00486B3E" w:rsidRDefault="00486B3E" w:rsidP="004D3011"/>
          <w:p w14:paraId="5D1C2F00" w14:textId="77777777" w:rsidR="00486B3E" w:rsidRDefault="00486B3E" w:rsidP="004D3011">
            <w:pPr>
              <w:rPr>
                <w:b/>
                <w:bCs/>
              </w:rPr>
            </w:pPr>
            <w:r w:rsidRPr="00486B3E">
              <w:rPr>
                <w:b/>
                <w:bCs/>
                <w:color w:val="0070C0"/>
                <w:sz w:val="24"/>
                <w:szCs w:val="32"/>
              </w:rPr>
              <w:t>LANGUAGES</w:t>
            </w:r>
          </w:p>
          <w:p w14:paraId="6C476567" w14:textId="77777777" w:rsidR="00486B3E" w:rsidRDefault="00486B3E" w:rsidP="004D3011">
            <w:pPr>
              <w:rPr>
                <w:b/>
                <w:bCs/>
              </w:rPr>
            </w:pPr>
          </w:p>
          <w:p w14:paraId="2319A4AB" w14:textId="77777777" w:rsidR="00486B3E" w:rsidRDefault="00486B3E" w:rsidP="004D3011">
            <w:r>
              <w:t>TELUGU</w:t>
            </w:r>
          </w:p>
          <w:p w14:paraId="0060BB21" w14:textId="0B610BC0" w:rsidR="00486B3E" w:rsidRPr="00486B3E" w:rsidRDefault="00486B3E" w:rsidP="004D3011">
            <w:r>
              <w:t>ENGLISH</w:t>
            </w:r>
          </w:p>
        </w:tc>
        <w:tc>
          <w:tcPr>
            <w:tcW w:w="720" w:type="dxa"/>
          </w:tcPr>
          <w:p w14:paraId="19F7836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Cs w:val="24"/>
              </w:rPr>
              <w:id w:val="1049110328"/>
              <w:placeholder>
                <w:docPart w:val="222001CAA2EE41DF9FAC6B1D7B437608"/>
              </w:placeholder>
              <w:temporary/>
              <w:showingPlcHdr/>
              <w15:appearance w15:val="hidden"/>
            </w:sdtPr>
            <w:sdtContent>
              <w:p w14:paraId="47780864" w14:textId="77777777" w:rsidR="001B2ABD" w:rsidRPr="00486B3E" w:rsidRDefault="00E25A26" w:rsidP="00036450">
                <w:pPr>
                  <w:pStyle w:val="Heading2"/>
                  <w:rPr>
                    <w:szCs w:val="24"/>
                  </w:rPr>
                </w:pPr>
                <w:r w:rsidRPr="00486B3E">
                  <w:rPr>
                    <w:szCs w:val="24"/>
                  </w:rPr>
                  <w:t>EDUCATION</w:t>
                </w:r>
              </w:p>
            </w:sdtContent>
          </w:sdt>
          <w:p w14:paraId="052A399E" w14:textId="77777777" w:rsidR="00A55D78" w:rsidRPr="00486B3E" w:rsidRDefault="00A55D78" w:rsidP="00B359E4">
            <w:pPr>
              <w:pStyle w:val="Heading4"/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SSC</w:t>
            </w:r>
          </w:p>
          <w:p w14:paraId="62E6B89A" w14:textId="2B12A3FF" w:rsidR="00036450" w:rsidRPr="00486B3E" w:rsidRDefault="00A55D78" w:rsidP="00B359E4">
            <w:pPr>
              <w:pStyle w:val="Heading4"/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Chanakya high School</w:t>
            </w:r>
          </w:p>
          <w:p w14:paraId="4844DAEA" w14:textId="7E82C2F2" w:rsidR="00036450" w:rsidRPr="00486B3E" w:rsidRDefault="00A55D78" w:rsidP="00B359E4">
            <w:pPr>
              <w:pStyle w:val="Date"/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2018</w:t>
            </w:r>
            <w:r w:rsidR="00036450" w:rsidRPr="00486B3E">
              <w:rPr>
                <w:sz w:val="22"/>
                <w:szCs w:val="24"/>
              </w:rPr>
              <w:t xml:space="preserve"> - </w:t>
            </w:r>
            <w:r w:rsidRPr="00486B3E">
              <w:rPr>
                <w:sz w:val="22"/>
                <w:szCs w:val="24"/>
              </w:rPr>
              <w:t>2019</w:t>
            </w:r>
          </w:p>
          <w:p w14:paraId="148F1D39" w14:textId="134F5F8D" w:rsidR="004D3011" w:rsidRPr="00486B3E" w:rsidRDefault="00A55D78" w:rsidP="00036450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Passed with 8.8 GPA</w:t>
            </w:r>
          </w:p>
          <w:p w14:paraId="5160E1DB" w14:textId="77777777" w:rsidR="00036450" w:rsidRPr="00486B3E" w:rsidRDefault="00036450" w:rsidP="00036450">
            <w:pPr>
              <w:rPr>
                <w:sz w:val="22"/>
                <w:szCs w:val="24"/>
              </w:rPr>
            </w:pPr>
          </w:p>
          <w:p w14:paraId="0CC579B6" w14:textId="4D3F9E53" w:rsidR="00036450" w:rsidRPr="00486B3E" w:rsidRDefault="00A55D78" w:rsidP="00B359E4">
            <w:pPr>
              <w:pStyle w:val="Heading4"/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DIPLOMA</w:t>
            </w:r>
          </w:p>
          <w:p w14:paraId="33F13F09" w14:textId="479A78DF" w:rsidR="00A55D78" w:rsidRPr="00486B3E" w:rsidRDefault="00A55D78" w:rsidP="00A55D78">
            <w:pPr>
              <w:rPr>
                <w:b/>
                <w:bCs/>
                <w:sz w:val="22"/>
                <w:szCs w:val="24"/>
              </w:rPr>
            </w:pPr>
            <w:proofErr w:type="spellStart"/>
            <w:r w:rsidRPr="00486B3E">
              <w:rPr>
                <w:b/>
                <w:bCs/>
                <w:sz w:val="22"/>
                <w:szCs w:val="24"/>
              </w:rPr>
              <w:t>Chebrol</w:t>
            </w:r>
            <w:r w:rsidR="0097099F">
              <w:rPr>
                <w:b/>
                <w:bCs/>
                <w:sz w:val="22"/>
                <w:szCs w:val="24"/>
              </w:rPr>
              <w:t>e</w:t>
            </w:r>
            <w:proofErr w:type="spellEnd"/>
            <w:r w:rsidRPr="00486B3E">
              <w:rPr>
                <w:b/>
                <w:bCs/>
                <w:sz w:val="22"/>
                <w:szCs w:val="24"/>
              </w:rPr>
              <w:t xml:space="preserve"> Engineering College</w:t>
            </w:r>
          </w:p>
          <w:p w14:paraId="0EDAE4DB" w14:textId="4190D23E" w:rsidR="00036450" w:rsidRPr="00486B3E" w:rsidRDefault="00A55D78" w:rsidP="00B359E4">
            <w:pPr>
              <w:pStyle w:val="Date"/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2019 to 2022</w:t>
            </w:r>
          </w:p>
          <w:p w14:paraId="7E8A5FB3" w14:textId="421BB913" w:rsidR="00036450" w:rsidRPr="00486B3E" w:rsidRDefault="00A55D78" w:rsidP="00036450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Passed with 70.81%</w:t>
            </w:r>
          </w:p>
          <w:p w14:paraId="4F7E9D4A" w14:textId="77777777" w:rsidR="004B2E59" w:rsidRPr="00486B3E" w:rsidRDefault="004B2E59" w:rsidP="00036450">
            <w:pPr>
              <w:rPr>
                <w:sz w:val="22"/>
                <w:szCs w:val="24"/>
              </w:rPr>
            </w:pPr>
          </w:p>
          <w:p w14:paraId="08A4962F" w14:textId="2F1EE560" w:rsidR="004B2E59" w:rsidRPr="00486B3E" w:rsidRDefault="004B2E59" w:rsidP="00036450">
            <w:pPr>
              <w:rPr>
                <w:b/>
                <w:bCs/>
                <w:sz w:val="22"/>
                <w:szCs w:val="24"/>
              </w:rPr>
            </w:pPr>
            <w:r w:rsidRPr="00486B3E">
              <w:rPr>
                <w:b/>
                <w:bCs/>
                <w:sz w:val="22"/>
                <w:szCs w:val="24"/>
              </w:rPr>
              <w:t>GRADUATION</w:t>
            </w:r>
          </w:p>
          <w:p w14:paraId="56AA0513" w14:textId="72514AB4" w:rsidR="004B2E59" w:rsidRPr="00486B3E" w:rsidRDefault="004B2E59" w:rsidP="00036450">
            <w:pPr>
              <w:rPr>
                <w:b/>
                <w:bCs/>
                <w:sz w:val="22"/>
                <w:szCs w:val="24"/>
              </w:rPr>
            </w:pPr>
            <w:r w:rsidRPr="00486B3E">
              <w:rPr>
                <w:b/>
                <w:bCs/>
                <w:sz w:val="22"/>
                <w:szCs w:val="24"/>
              </w:rPr>
              <w:t xml:space="preserve">Kallam </w:t>
            </w:r>
            <w:proofErr w:type="spellStart"/>
            <w:r w:rsidRPr="00486B3E">
              <w:rPr>
                <w:b/>
                <w:bCs/>
                <w:sz w:val="22"/>
                <w:szCs w:val="24"/>
              </w:rPr>
              <w:t>Harinadhareddy</w:t>
            </w:r>
            <w:proofErr w:type="spellEnd"/>
            <w:r w:rsidRPr="00486B3E">
              <w:rPr>
                <w:b/>
                <w:bCs/>
                <w:sz w:val="22"/>
                <w:szCs w:val="24"/>
              </w:rPr>
              <w:t xml:space="preserve"> Institute of Technology.</w:t>
            </w:r>
          </w:p>
          <w:p w14:paraId="273103B3" w14:textId="5233F76C" w:rsidR="004B2E59" w:rsidRPr="00486B3E" w:rsidRDefault="004B2E59" w:rsidP="004B2E59">
            <w:pPr>
              <w:tabs>
                <w:tab w:val="left" w:pos="4249"/>
              </w:tabs>
              <w:rPr>
                <w:b/>
                <w:bCs/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2022 to 2023 pursuing</w:t>
            </w:r>
            <w:r w:rsidRPr="00486B3E">
              <w:rPr>
                <w:b/>
                <w:bCs/>
                <w:sz w:val="22"/>
                <w:szCs w:val="24"/>
              </w:rPr>
              <w:tab/>
            </w:r>
          </w:p>
          <w:p w14:paraId="704F7A10" w14:textId="5E52E14E" w:rsidR="004B2E59" w:rsidRPr="00486B3E" w:rsidRDefault="004B2E59" w:rsidP="004B2E59">
            <w:pPr>
              <w:pStyle w:val="Heading2"/>
              <w:rPr>
                <w:szCs w:val="24"/>
              </w:rPr>
            </w:pPr>
            <w:r w:rsidRPr="00486B3E">
              <w:rPr>
                <w:szCs w:val="24"/>
              </w:rPr>
              <w:t>Certifications</w:t>
            </w:r>
          </w:p>
          <w:p w14:paraId="370DCAFC" w14:textId="4E79232B" w:rsidR="004B2E59" w:rsidRPr="00486B3E" w:rsidRDefault="00844B81" w:rsidP="004B2E59">
            <w:pPr>
              <w:rPr>
                <w:b/>
                <w:bCs/>
                <w:sz w:val="22"/>
                <w:szCs w:val="24"/>
              </w:rPr>
            </w:pPr>
            <w:r w:rsidRPr="00486B3E">
              <w:rPr>
                <w:b/>
                <w:bCs/>
                <w:sz w:val="22"/>
                <w:szCs w:val="24"/>
              </w:rPr>
              <w:t xml:space="preserve">Skill oriented </w:t>
            </w:r>
            <w:proofErr w:type="gramStart"/>
            <w:r w:rsidRPr="00486B3E">
              <w:rPr>
                <w:b/>
                <w:bCs/>
                <w:sz w:val="22"/>
                <w:szCs w:val="24"/>
              </w:rPr>
              <w:t>courses:-</w:t>
            </w:r>
            <w:proofErr w:type="gramEnd"/>
          </w:p>
          <w:p w14:paraId="24AE20F6" w14:textId="0D031800" w:rsidR="00844B81" w:rsidRPr="00486B3E" w:rsidRDefault="00844B81" w:rsidP="004B2E59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Problem solving using python programming.</w:t>
            </w:r>
          </w:p>
          <w:p w14:paraId="1728917A" w14:textId="5321B2DE" w:rsidR="00844B81" w:rsidRPr="00486B3E" w:rsidRDefault="00844B81" w:rsidP="00844B81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Problem solving using C programming.</w:t>
            </w:r>
          </w:p>
          <w:p w14:paraId="451F2E85" w14:textId="238A517B" w:rsidR="00844B81" w:rsidRPr="00486B3E" w:rsidRDefault="00844B81" w:rsidP="004B2E59">
            <w:pPr>
              <w:rPr>
                <w:b/>
                <w:bCs/>
                <w:sz w:val="22"/>
                <w:szCs w:val="24"/>
              </w:rPr>
            </w:pPr>
            <w:r w:rsidRPr="00486B3E">
              <w:rPr>
                <w:b/>
                <w:bCs/>
                <w:sz w:val="22"/>
                <w:szCs w:val="24"/>
              </w:rPr>
              <w:t>Internships:</w:t>
            </w:r>
          </w:p>
          <w:p w14:paraId="0BA3893D" w14:textId="27069C97" w:rsidR="00844B81" w:rsidRPr="00486B3E" w:rsidRDefault="00844B81" w:rsidP="004B2E59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Cisco – Packet tracer</w:t>
            </w:r>
          </w:p>
          <w:p w14:paraId="495CD520" w14:textId="4227E546" w:rsidR="00844B81" w:rsidRPr="00486B3E" w:rsidRDefault="00844B81" w:rsidP="004B2E59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Cisco – Cyber security essential.</w:t>
            </w:r>
          </w:p>
          <w:p w14:paraId="2858A254" w14:textId="50F46AEF" w:rsidR="00844B81" w:rsidRPr="00486B3E" w:rsidRDefault="00844B81" w:rsidP="004B2E59">
            <w:pPr>
              <w:rPr>
                <w:b/>
                <w:bCs/>
                <w:sz w:val="22"/>
                <w:szCs w:val="24"/>
              </w:rPr>
            </w:pPr>
            <w:r w:rsidRPr="00486B3E">
              <w:rPr>
                <w:b/>
                <w:bCs/>
                <w:sz w:val="22"/>
                <w:szCs w:val="24"/>
              </w:rPr>
              <w:t>NPTEL:</w:t>
            </w:r>
          </w:p>
          <w:p w14:paraId="5104DBB7" w14:textId="2B8715F9" w:rsidR="00844B81" w:rsidRPr="00486B3E" w:rsidRDefault="00844B81" w:rsidP="004B2E59">
            <w:pPr>
              <w:rPr>
                <w:sz w:val="22"/>
                <w:szCs w:val="24"/>
              </w:rPr>
            </w:pPr>
          </w:p>
          <w:p w14:paraId="1436FB01" w14:textId="634D31F7" w:rsidR="00844B81" w:rsidRPr="00486B3E" w:rsidRDefault="00844B81" w:rsidP="004B2E59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>Joy of computing python.</w:t>
            </w:r>
          </w:p>
          <w:p w14:paraId="7E2437AF" w14:textId="77777777" w:rsidR="00844B81" w:rsidRPr="00486B3E" w:rsidRDefault="00844B81" w:rsidP="004B2E59">
            <w:pPr>
              <w:rPr>
                <w:sz w:val="22"/>
                <w:szCs w:val="24"/>
              </w:rPr>
            </w:pPr>
          </w:p>
          <w:sdt>
            <w:sdtPr>
              <w:rPr>
                <w:szCs w:val="24"/>
              </w:rPr>
              <w:id w:val="1669594239"/>
              <w:placeholder>
                <w:docPart w:val="66B6F45EFEDA4162B2F1DA1AB3C63EC6"/>
              </w:placeholder>
              <w:temporary/>
              <w:showingPlcHdr/>
              <w15:appearance w15:val="hidden"/>
            </w:sdtPr>
            <w:sdtContent>
              <w:p w14:paraId="7E1646E6" w14:textId="77777777" w:rsidR="00036450" w:rsidRPr="00486B3E" w:rsidRDefault="00180329" w:rsidP="00844B81">
                <w:pPr>
                  <w:pStyle w:val="Heading2"/>
                  <w:rPr>
                    <w:szCs w:val="24"/>
                  </w:rPr>
                </w:pPr>
                <w:r w:rsidRPr="00486B3E">
                  <w:rPr>
                    <w:rStyle w:val="Heading2Char"/>
                    <w:b/>
                    <w:bCs/>
                    <w:caps/>
                    <w:szCs w:val="24"/>
                  </w:rPr>
                  <w:t>SKILLS</w:t>
                </w:r>
              </w:p>
            </w:sdtContent>
          </w:sdt>
          <w:p w14:paraId="3187FD4C" w14:textId="77777777" w:rsidR="00844B81" w:rsidRPr="00486B3E" w:rsidRDefault="00844B81" w:rsidP="00844B81">
            <w:pPr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  <w:szCs w:val="24"/>
              </w:rPr>
            </w:pPr>
          </w:p>
          <w:p w14:paraId="04F50A54" w14:textId="77777777" w:rsidR="00844B81" w:rsidRPr="00486B3E" w:rsidRDefault="00844B81" w:rsidP="00844B81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 xml:space="preserve">Basics in </w:t>
            </w:r>
            <w:proofErr w:type="spellStart"/>
            <w:proofErr w:type="gramStart"/>
            <w:r w:rsidRPr="00486B3E">
              <w:rPr>
                <w:sz w:val="22"/>
                <w:szCs w:val="24"/>
              </w:rPr>
              <w:t>c++</w:t>
            </w:r>
            <w:proofErr w:type="spellEnd"/>
            <w:r w:rsidRPr="00486B3E">
              <w:rPr>
                <w:sz w:val="22"/>
                <w:szCs w:val="24"/>
              </w:rPr>
              <w:t>,java</w:t>
            </w:r>
            <w:proofErr w:type="gramEnd"/>
            <w:r w:rsidRPr="00486B3E">
              <w:rPr>
                <w:sz w:val="22"/>
                <w:szCs w:val="24"/>
              </w:rPr>
              <w:t xml:space="preserve"> programming languages.</w:t>
            </w:r>
          </w:p>
          <w:p w14:paraId="4D28EDAA" w14:textId="622B7C30" w:rsidR="00844B81" w:rsidRPr="00486B3E" w:rsidRDefault="00844B81" w:rsidP="00844B81">
            <w:pPr>
              <w:rPr>
                <w:sz w:val="22"/>
                <w:szCs w:val="24"/>
              </w:rPr>
            </w:pPr>
            <w:r w:rsidRPr="00486B3E">
              <w:rPr>
                <w:sz w:val="22"/>
                <w:szCs w:val="24"/>
              </w:rPr>
              <w:t xml:space="preserve">Mediatory in </w:t>
            </w:r>
            <w:proofErr w:type="spellStart"/>
            <w:proofErr w:type="gramStart"/>
            <w:r w:rsidRPr="00486B3E">
              <w:rPr>
                <w:sz w:val="22"/>
                <w:szCs w:val="24"/>
              </w:rPr>
              <w:t>C,python</w:t>
            </w:r>
            <w:proofErr w:type="spellEnd"/>
            <w:proofErr w:type="gramEnd"/>
            <w:r w:rsidRPr="00486B3E">
              <w:rPr>
                <w:sz w:val="22"/>
                <w:szCs w:val="24"/>
              </w:rPr>
              <w:t xml:space="preserve"> programming.</w:t>
            </w:r>
          </w:p>
        </w:tc>
      </w:tr>
    </w:tbl>
    <w:p w14:paraId="6668B546" w14:textId="489C36AF" w:rsidR="00844B81" w:rsidRDefault="00844B81" w:rsidP="000C45FF">
      <w:pPr>
        <w:tabs>
          <w:tab w:val="left" w:pos="990"/>
        </w:tabs>
      </w:pPr>
    </w:p>
    <w:sectPr w:rsidR="00844B81" w:rsidSect="005828C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0D6F3" w14:textId="77777777" w:rsidR="005828C8" w:rsidRDefault="005828C8" w:rsidP="000C45FF">
      <w:r>
        <w:separator/>
      </w:r>
    </w:p>
  </w:endnote>
  <w:endnote w:type="continuationSeparator" w:id="0">
    <w:p w14:paraId="7D35572F" w14:textId="77777777" w:rsidR="005828C8" w:rsidRDefault="005828C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14AE0" w14:textId="77777777" w:rsidR="005828C8" w:rsidRDefault="005828C8" w:rsidP="000C45FF">
      <w:r>
        <w:separator/>
      </w:r>
    </w:p>
  </w:footnote>
  <w:footnote w:type="continuationSeparator" w:id="0">
    <w:p w14:paraId="12A3893B" w14:textId="77777777" w:rsidR="005828C8" w:rsidRDefault="005828C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2CFE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14BFB6" wp14:editId="710B63C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78"/>
    <w:rsid w:val="00036450"/>
    <w:rsid w:val="00094499"/>
    <w:rsid w:val="000C45FF"/>
    <w:rsid w:val="000E3FD1"/>
    <w:rsid w:val="00112054"/>
    <w:rsid w:val="00126228"/>
    <w:rsid w:val="001317D8"/>
    <w:rsid w:val="001525E1"/>
    <w:rsid w:val="00180329"/>
    <w:rsid w:val="0019001F"/>
    <w:rsid w:val="001A74A5"/>
    <w:rsid w:val="001B2ABD"/>
    <w:rsid w:val="001D488C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10D80"/>
    <w:rsid w:val="00445947"/>
    <w:rsid w:val="004813B3"/>
    <w:rsid w:val="00486B3E"/>
    <w:rsid w:val="00496591"/>
    <w:rsid w:val="004B2E59"/>
    <w:rsid w:val="004C63E4"/>
    <w:rsid w:val="004D3011"/>
    <w:rsid w:val="005262AC"/>
    <w:rsid w:val="005554D6"/>
    <w:rsid w:val="005828C8"/>
    <w:rsid w:val="005E39D5"/>
    <w:rsid w:val="00600670"/>
    <w:rsid w:val="0062123A"/>
    <w:rsid w:val="00646E75"/>
    <w:rsid w:val="00651C59"/>
    <w:rsid w:val="006771D0"/>
    <w:rsid w:val="00715FCB"/>
    <w:rsid w:val="00743101"/>
    <w:rsid w:val="00764C9F"/>
    <w:rsid w:val="007775E1"/>
    <w:rsid w:val="007867A0"/>
    <w:rsid w:val="007927F5"/>
    <w:rsid w:val="00802CA0"/>
    <w:rsid w:val="00844B81"/>
    <w:rsid w:val="00923F3B"/>
    <w:rsid w:val="009260CD"/>
    <w:rsid w:val="00940A66"/>
    <w:rsid w:val="00952C25"/>
    <w:rsid w:val="0097099F"/>
    <w:rsid w:val="009C65FB"/>
    <w:rsid w:val="00A2118D"/>
    <w:rsid w:val="00A55D78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C44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55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D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gad\AppData\Local\Microsoft\Office\16.0\DTS\en-IN%7bC2ACD327-2F1E-42DD-BB07-F35FC2F3959B%7d\%7b24C24020-C454-4559-B400-913BDCEAAE1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8C9A34295A4DADA2A3BE1A03776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C9608-E889-41C3-99C6-45775F02DB6E}"/>
      </w:docPartPr>
      <w:docPartBody>
        <w:p w:rsidR="004B2360" w:rsidRDefault="004B2360">
          <w:pPr>
            <w:pStyle w:val="848C9A34295A4DADA2A3BE1A03776978"/>
          </w:pPr>
          <w:r w:rsidRPr="00D5459D">
            <w:t>Profile</w:t>
          </w:r>
        </w:p>
      </w:docPartBody>
    </w:docPart>
    <w:docPart>
      <w:docPartPr>
        <w:name w:val="4B67DF20EB704E5C8F1E8D9372B43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10B1D-A4BB-4B3B-8977-8A0F4FB4E799}"/>
      </w:docPartPr>
      <w:docPartBody>
        <w:p w:rsidR="004B2360" w:rsidRDefault="004B2360">
          <w:pPr>
            <w:pStyle w:val="4B67DF20EB704E5C8F1E8D9372B4346B"/>
          </w:pPr>
          <w:r w:rsidRPr="00CB0055">
            <w:t>Contact</w:t>
          </w:r>
        </w:p>
      </w:docPartBody>
    </w:docPart>
    <w:docPart>
      <w:docPartPr>
        <w:name w:val="18ADB978250240AF8F2BCE609C1BD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A48CE-49D4-4487-9446-B822AFC7E67F}"/>
      </w:docPartPr>
      <w:docPartBody>
        <w:p w:rsidR="004B2360" w:rsidRDefault="004B2360">
          <w:pPr>
            <w:pStyle w:val="18ADB978250240AF8F2BCE609C1BD9D3"/>
          </w:pPr>
          <w:r w:rsidRPr="004D3011">
            <w:t>WEBSITE:</w:t>
          </w:r>
        </w:p>
      </w:docPartBody>
    </w:docPart>
    <w:docPart>
      <w:docPartPr>
        <w:name w:val="E359F138AABD4161B514022553E0F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FFF07-9DB6-4FA9-81A3-C3200E8C36AC}"/>
      </w:docPartPr>
      <w:docPartBody>
        <w:p w:rsidR="004B2360" w:rsidRDefault="004B2360">
          <w:pPr>
            <w:pStyle w:val="E359F138AABD4161B514022553E0FE27"/>
          </w:pPr>
          <w:r>
            <w:t>Website goes here</w:t>
          </w:r>
        </w:p>
      </w:docPartBody>
    </w:docPart>
    <w:docPart>
      <w:docPartPr>
        <w:name w:val="499736169FCD4204BA51691DA6B5A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86EB-6075-4117-A6CA-8A4008AC052C}"/>
      </w:docPartPr>
      <w:docPartBody>
        <w:p w:rsidR="004B2360" w:rsidRDefault="004B2360">
          <w:pPr>
            <w:pStyle w:val="499736169FCD4204BA51691DA6B5A63B"/>
          </w:pPr>
          <w:r w:rsidRPr="004D3011">
            <w:t>EMAIL:</w:t>
          </w:r>
        </w:p>
      </w:docPartBody>
    </w:docPart>
    <w:docPart>
      <w:docPartPr>
        <w:name w:val="222001CAA2EE41DF9FAC6B1D7B437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3CBEB-59AA-4A0E-ACE8-6620E3E3CF2E}"/>
      </w:docPartPr>
      <w:docPartBody>
        <w:p w:rsidR="004B2360" w:rsidRDefault="004B2360">
          <w:pPr>
            <w:pStyle w:val="222001CAA2EE41DF9FAC6B1D7B437608"/>
          </w:pPr>
          <w:r w:rsidRPr="00036450">
            <w:t>EDUCATION</w:t>
          </w:r>
        </w:p>
      </w:docPartBody>
    </w:docPart>
    <w:docPart>
      <w:docPartPr>
        <w:name w:val="66B6F45EFEDA4162B2F1DA1AB3C63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11733-4FBA-421B-A2C5-B0A3E5621D97}"/>
      </w:docPartPr>
      <w:docPartBody>
        <w:p w:rsidR="004B2360" w:rsidRDefault="004B2360">
          <w:pPr>
            <w:pStyle w:val="66B6F45EFEDA4162B2F1DA1AB3C63EC6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AF9EA802AE6644318F7737453C64F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513F3-8465-4625-9B0F-75222F21AF48}"/>
      </w:docPartPr>
      <w:docPartBody>
        <w:p w:rsidR="004B2360" w:rsidRDefault="004B2360" w:rsidP="004B2360">
          <w:pPr>
            <w:pStyle w:val="AF9EA802AE6644318F7737453C64FE60"/>
          </w:pPr>
          <w:r w:rsidRPr="00CB0055">
            <w:t>Hobbies</w:t>
          </w:r>
        </w:p>
      </w:docPartBody>
    </w:docPart>
    <w:docPart>
      <w:docPartPr>
        <w:name w:val="7157291B29E946469498901DDADFC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4736E-9087-4D92-9792-BF37E4782841}"/>
      </w:docPartPr>
      <w:docPartBody>
        <w:p w:rsidR="004B2360" w:rsidRDefault="004B2360" w:rsidP="004B2360">
          <w:pPr>
            <w:pStyle w:val="7157291B29E946469498901DDADFCD10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60"/>
    <w:rsid w:val="004B2360"/>
    <w:rsid w:val="006549C0"/>
    <w:rsid w:val="006D4ADE"/>
    <w:rsid w:val="00912773"/>
    <w:rsid w:val="00EB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8C9A34295A4DADA2A3BE1A03776978">
    <w:name w:val="848C9A34295A4DADA2A3BE1A03776978"/>
  </w:style>
  <w:style w:type="paragraph" w:customStyle="1" w:styleId="4B67DF20EB704E5C8F1E8D9372B4346B">
    <w:name w:val="4B67DF20EB704E5C8F1E8D9372B4346B"/>
  </w:style>
  <w:style w:type="paragraph" w:customStyle="1" w:styleId="18ADB978250240AF8F2BCE609C1BD9D3">
    <w:name w:val="18ADB978250240AF8F2BCE609C1BD9D3"/>
  </w:style>
  <w:style w:type="paragraph" w:customStyle="1" w:styleId="E359F138AABD4161B514022553E0FE27">
    <w:name w:val="E359F138AABD4161B514022553E0FE27"/>
  </w:style>
  <w:style w:type="paragraph" w:customStyle="1" w:styleId="499736169FCD4204BA51691DA6B5A63B">
    <w:name w:val="499736169FCD4204BA51691DA6B5A63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22001CAA2EE41DF9FAC6B1D7B437608">
    <w:name w:val="222001CAA2EE41DF9FAC6B1D7B43760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66B6F45EFEDA4162B2F1DA1AB3C63EC6">
    <w:name w:val="66B6F45EFEDA4162B2F1DA1AB3C63EC6"/>
  </w:style>
  <w:style w:type="paragraph" w:customStyle="1" w:styleId="AF9EA802AE6644318F7737453C64FE60">
    <w:name w:val="AF9EA802AE6644318F7737453C64FE60"/>
    <w:rsid w:val="004B2360"/>
  </w:style>
  <w:style w:type="paragraph" w:customStyle="1" w:styleId="7157291B29E946469498901DDADFCD10">
    <w:name w:val="7157291B29E946469498901DDADFCD10"/>
    <w:rsid w:val="004B2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{24C24020-C454-4559-B400-913BDCEAAE12}tf00546271_win32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2024-05-08T11:21:00Z</dcterms:created>
  <dcterms:modified xsi:type="dcterms:W3CDTF">2024-05-08T11:25:00Z</dcterms:modified>
</cp:coreProperties>
</file>